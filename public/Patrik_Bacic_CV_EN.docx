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0A56D422" w14:textId="77777777" w:rsidTr="00CC4D12">
        <w:trPr>
          <w:trHeight w:hRule="exact" w:val="1571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0DBB63A" w14:textId="77777777" w:rsidR="00692703" w:rsidRPr="00CF1A49" w:rsidRDefault="003A2D96" w:rsidP="00913946">
            <w:pPr>
              <w:pStyle w:val="Title"/>
            </w:pPr>
            <w:r>
              <w:t>Patrik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Bačić</w:t>
            </w:r>
          </w:p>
          <w:p w14:paraId="37EAB6FF" w14:textId="77777777" w:rsidR="00692703" w:rsidRPr="00CF1A49" w:rsidRDefault="00AF6B99" w:rsidP="00913946">
            <w:pPr>
              <w:pStyle w:val="ContactInfo"/>
              <w:contextualSpacing w:val="0"/>
            </w:pPr>
            <w:r>
              <w:t>Zagreb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C79D85AE43F42D0B0BE30FB593BE35E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+385 95 504 5550</w:t>
            </w:r>
          </w:p>
          <w:p w14:paraId="427B2C14" w14:textId="3D0A614F" w:rsidR="00692703" w:rsidRPr="00CF1A49" w:rsidRDefault="00AF6B99" w:rsidP="00913946">
            <w:pPr>
              <w:pStyle w:val="ContactInfoEmphasis"/>
              <w:contextualSpacing w:val="0"/>
            </w:pPr>
            <w:r>
              <w:t>patrikbacic@gmail.com</w:t>
            </w:r>
            <w:r w:rsidR="00692703" w:rsidRPr="00CF1A49">
              <w:t xml:space="preserve"> </w:t>
            </w:r>
            <w:r>
              <w:t>|</w:t>
            </w:r>
            <w:r w:rsidR="001B6F7E" w:rsidRPr="001B6F7E">
              <w:t>https://pbr-portfolio.netlify.app</w:t>
            </w:r>
            <w:r w:rsidR="00692703" w:rsidRPr="00CF1A49">
              <w:t xml:space="preserve"> </w:t>
            </w:r>
            <w:r w:rsidR="001B6F7E">
              <w:t>|</w:t>
            </w:r>
            <w:hyperlink r:id="rId7" w:history="1">
              <w:r w:rsidR="00847ACF" w:rsidRPr="00687834">
                <w:rPr>
                  <w:rStyle w:val="Hyperlink"/>
                </w:rPr>
                <w:t>https://www.linkedin.com/in/patrik-bacic</w:t>
              </w:r>
            </w:hyperlink>
            <w:r w:rsidR="00847ACF">
              <w:t xml:space="preserve"> </w:t>
            </w:r>
            <w:r>
              <w:t>|</w:t>
            </w:r>
            <w:r w:rsidR="00692703" w:rsidRPr="00CF1A49">
              <w:t xml:space="preserve"> </w:t>
            </w:r>
            <w:hyperlink r:id="rId8" w:history="1">
              <w:r w:rsidR="00847ACF" w:rsidRPr="00687834">
                <w:rPr>
                  <w:rStyle w:val="Hyperlink"/>
                </w:rPr>
                <w:t>https://github.com/PatrikBacic</w:t>
              </w:r>
            </w:hyperlink>
            <w:r w:rsidR="00847ACF">
              <w:t xml:space="preserve"> </w:t>
            </w:r>
          </w:p>
        </w:tc>
      </w:tr>
      <w:tr w:rsidR="009571D8" w:rsidRPr="00CF1A49" w14:paraId="7BE86D7E" w14:textId="77777777" w:rsidTr="00692703">
        <w:tc>
          <w:tcPr>
            <w:tcW w:w="9360" w:type="dxa"/>
            <w:tcMar>
              <w:top w:w="432" w:type="dxa"/>
            </w:tcMar>
          </w:tcPr>
          <w:p w14:paraId="4014E029" w14:textId="625CD267" w:rsidR="001755A8" w:rsidRPr="00CF1A49" w:rsidRDefault="007B1F8F" w:rsidP="00913946">
            <w:pPr>
              <w:contextualSpacing w:val="0"/>
            </w:pPr>
            <w:r>
              <w:t xml:space="preserve">I am a junior software developer with </w:t>
            </w:r>
            <w:r w:rsidR="001019A6">
              <w:t xml:space="preserve">experience in C#, Java, Python, JavaScript, </w:t>
            </w:r>
            <w:r w:rsidR="00E57B41">
              <w:t xml:space="preserve">C, </w:t>
            </w:r>
            <w:r w:rsidR="001019A6">
              <w:t>.NET, SQL,</w:t>
            </w:r>
            <w:r w:rsidR="008057A5">
              <w:t xml:space="preserve"> React,</w:t>
            </w:r>
            <w:r w:rsidR="001019A6">
              <w:t xml:space="preserve"> HTML</w:t>
            </w:r>
            <w:r w:rsidR="00A16DF8">
              <w:t xml:space="preserve"> and CSS.</w:t>
            </w:r>
            <w:r w:rsidR="00344480">
              <w:t xml:space="preserve"> I wish to improve </w:t>
            </w:r>
            <w:r w:rsidR="00775F67">
              <w:t xml:space="preserve">and work on </w:t>
            </w:r>
            <w:r w:rsidR="00344480">
              <w:t>my skills</w:t>
            </w:r>
            <w:r w:rsidR="00775F67">
              <w:t xml:space="preserve"> as a developer</w:t>
            </w:r>
            <w:r w:rsidR="00344480">
              <w:t xml:space="preserve"> </w:t>
            </w:r>
            <w:r w:rsidR="00775F67">
              <w:t xml:space="preserve">as well as gain some work experience in the industry. </w:t>
            </w:r>
            <w:r w:rsidR="007E5F23">
              <w:t>Willing to contribute to a development team and learn new things from my colleagues.</w:t>
            </w:r>
          </w:p>
        </w:tc>
      </w:tr>
    </w:tbl>
    <w:p w14:paraId="1EBD6A7E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33FEEBA0D81470088ED4275793AADCA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5007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50"/>
      </w:tblGrid>
      <w:tr w:rsidR="001D0BF1" w:rsidRPr="00CF1A49" w14:paraId="57C1BE67" w14:textId="77777777" w:rsidTr="00DB6A95">
        <w:trPr>
          <w:trHeight w:val="759"/>
        </w:trPr>
        <w:tc>
          <w:tcPr>
            <w:tcW w:w="9351" w:type="dxa"/>
          </w:tcPr>
          <w:p w14:paraId="63AB3704" w14:textId="77777777" w:rsidR="001D0BF1" w:rsidRPr="00CF1A49" w:rsidRDefault="000D3EC7" w:rsidP="001D0BF1">
            <w:pPr>
              <w:pStyle w:val="Heading3"/>
              <w:contextualSpacing w:val="0"/>
            </w:pPr>
            <w:r>
              <w:t>October 2018</w:t>
            </w:r>
            <w:r w:rsidR="001D0BF1" w:rsidRPr="00CF1A49">
              <w:t xml:space="preserve"> – </w:t>
            </w:r>
            <w:r>
              <w:t>January 2023</w:t>
            </w:r>
          </w:p>
          <w:p w14:paraId="3A6A8D17" w14:textId="77777777" w:rsidR="001D0BF1" w:rsidRPr="00CF1A49" w:rsidRDefault="000D3EC7" w:rsidP="001D0BF1">
            <w:pPr>
              <w:pStyle w:val="Heading2"/>
              <w:contextualSpacing w:val="0"/>
            </w:pPr>
            <w:r>
              <w:t>Cashier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Konzum</w:t>
            </w:r>
          </w:p>
          <w:p w14:paraId="24B36FC4" w14:textId="77777777" w:rsidR="001E3120" w:rsidRDefault="000D3EC7" w:rsidP="001D0BF1">
            <w:pPr>
              <w:contextualSpacing w:val="0"/>
            </w:pPr>
            <w:r>
              <w:t>Worked on self-service checkout machines. Helped customers with payment issues and article scanning, maintained and fixed the checkout machines when minor malfunctions occurred.</w:t>
            </w:r>
          </w:p>
          <w:p w14:paraId="12D385D4" w14:textId="77777777" w:rsidR="000D3EC7" w:rsidRPr="00CF1A49" w:rsidRDefault="000D3EC7" w:rsidP="001D0BF1">
            <w:pPr>
              <w:contextualSpacing w:val="0"/>
            </w:pPr>
            <w:r>
              <w:t xml:space="preserve">Worked half a year full time, after that, took a break for </w:t>
            </w:r>
            <w:r w:rsidR="00A834D6">
              <w:t>6 months, then returned as a student.</w:t>
            </w:r>
          </w:p>
        </w:tc>
      </w:tr>
      <w:tr w:rsidR="00F61DF9" w:rsidRPr="00CF1A49" w14:paraId="590A8EFC" w14:textId="77777777" w:rsidTr="00DB6A95">
        <w:trPr>
          <w:trHeight w:val="151"/>
        </w:trPr>
        <w:tc>
          <w:tcPr>
            <w:tcW w:w="9351" w:type="dxa"/>
            <w:tcMar>
              <w:top w:w="216" w:type="dxa"/>
            </w:tcMar>
          </w:tcPr>
          <w:p w14:paraId="3EB24B96" w14:textId="77777777" w:rsidR="00F61DF9" w:rsidRDefault="00F61DF9" w:rsidP="00F61DF9"/>
        </w:tc>
      </w:tr>
    </w:tbl>
    <w:sdt>
      <w:sdtPr>
        <w:alias w:val="Education:"/>
        <w:tag w:val="Education:"/>
        <w:id w:val="-1908763273"/>
        <w:placeholder>
          <w:docPart w:val="C2D807250AE6428CB8EA76D4F9F029C8"/>
        </w:placeholder>
        <w:temporary/>
        <w:showingPlcHdr/>
        <w15:appearance w15:val="hidden"/>
      </w:sdtPr>
      <w:sdtContent>
        <w:p w14:paraId="051C3D0E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1D0BF1" w:rsidRPr="00CF1A49" w14:paraId="4FC69DE5" w14:textId="77777777" w:rsidTr="00DB6A95">
        <w:trPr>
          <w:trHeight w:val="3393"/>
        </w:trPr>
        <w:tc>
          <w:tcPr>
            <w:tcW w:w="9364" w:type="dxa"/>
          </w:tcPr>
          <w:p w14:paraId="275EFDF5" w14:textId="77777777" w:rsidR="001D0BF1" w:rsidRPr="00CF1A49" w:rsidRDefault="00414AFF" w:rsidP="001D0BF1">
            <w:pPr>
              <w:pStyle w:val="Heading3"/>
              <w:contextualSpacing w:val="0"/>
            </w:pPr>
            <w:r>
              <w:t>October</w:t>
            </w:r>
            <w:r w:rsidR="001D0BF1" w:rsidRPr="00CF1A49">
              <w:t xml:space="preserve"> </w:t>
            </w:r>
            <w:r>
              <w:t>2019</w:t>
            </w:r>
            <w:r w:rsidR="006359F4">
              <w:t xml:space="preserve"> </w:t>
            </w:r>
            <w:r w:rsidR="006359F4" w:rsidRPr="00CF1A49">
              <w:t>–</w:t>
            </w:r>
            <w:r w:rsidR="006359F4">
              <w:t xml:space="preserve"> January 2024(Expected)</w:t>
            </w:r>
          </w:p>
          <w:p w14:paraId="02415881" w14:textId="77777777" w:rsidR="001D0BF1" w:rsidRPr="00CF1A49" w:rsidRDefault="0020289C" w:rsidP="001D0BF1">
            <w:pPr>
              <w:pStyle w:val="Heading2"/>
              <w:contextualSpacing w:val="0"/>
            </w:pPr>
            <w:r>
              <w:t>Bachelor’s degree in information technology engineering</w:t>
            </w:r>
            <w:r w:rsidR="001D0BF1" w:rsidRPr="00CF1A49">
              <w:t xml:space="preserve">, </w:t>
            </w:r>
            <w:r w:rsidR="00D5793A">
              <w:rPr>
                <w:rStyle w:val="SubtleReference"/>
              </w:rPr>
              <w:t>VSITE</w:t>
            </w:r>
          </w:p>
          <w:p w14:paraId="1FECFEB1" w14:textId="77777777" w:rsidR="00845083" w:rsidRDefault="00845083" w:rsidP="00DB6A95">
            <w:pPr>
              <w:contextualSpacing w:val="0"/>
            </w:pPr>
            <w:r>
              <w:t>Relevant courses:</w:t>
            </w:r>
          </w:p>
          <w:p w14:paraId="61F39E20" w14:textId="77777777" w:rsidR="00D5793A" w:rsidRDefault="0020289C" w:rsidP="00845083">
            <w:pPr>
              <w:pStyle w:val="ListParagraph"/>
              <w:numPr>
                <w:ilvl w:val="0"/>
                <w:numId w:val="15"/>
              </w:numPr>
            </w:pPr>
            <w:r>
              <w:t xml:space="preserve">Programming methods and abstractions </w:t>
            </w:r>
            <w:r w:rsidRPr="00CF1A49">
              <w:t>–</w:t>
            </w:r>
            <w:r>
              <w:t xml:space="preserve"> Intermediate programming in </w:t>
            </w:r>
            <w:r w:rsidRPr="00970281">
              <w:rPr>
                <w:b/>
                <w:bCs/>
              </w:rPr>
              <w:t>Python</w:t>
            </w:r>
            <w:r>
              <w:t xml:space="preserve">, </w:t>
            </w:r>
            <w:r w:rsidRPr="00970281">
              <w:rPr>
                <w:b/>
                <w:bCs/>
              </w:rPr>
              <w:t>OOP</w:t>
            </w:r>
          </w:p>
          <w:p w14:paraId="5A060997" w14:textId="77777777" w:rsidR="0020289C" w:rsidRDefault="0020289C" w:rsidP="00845083">
            <w:pPr>
              <w:pStyle w:val="ListParagraph"/>
              <w:numPr>
                <w:ilvl w:val="0"/>
                <w:numId w:val="15"/>
              </w:numPr>
            </w:pPr>
            <w:r>
              <w:t xml:space="preserve">Databases </w:t>
            </w:r>
            <w:r w:rsidRPr="00CF1A49">
              <w:t>–</w:t>
            </w:r>
            <w:r>
              <w:t xml:space="preserve"> </w:t>
            </w:r>
            <w:r w:rsidRPr="00970281">
              <w:rPr>
                <w:b/>
                <w:bCs/>
              </w:rPr>
              <w:t>SQL</w:t>
            </w:r>
            <w:r>
              <w:t>, ER models</w:t>
            </w:r>
            <w:r w:rsidR="00970281">
              <w:t>, Transact-SQL, SSMS</w:t>
            </w:r>
          </w:p>
          <w:p w14:paraId="34AAC923" w14:textId="77777777" w:rsidR="00970281" w:rsidRPr="00970281" w:rsidRDefault="00970281" w:rsidP="00845083">
            <w:pPr>
              <w:pStyle w:val="ListParagraph"/>
              <w:numPr>
                <w:ilvl w:val="0"/>
                <w:numId w:val="15"/>
              </w:numPr>
            </w:pPr>
            <w:r>
              <w:t xml:space="preserve">Network services and programming </w:t>
            </w:r>
            <w:r w:rsidRPr="00CF1A49">
              <w:t>–</w:t>
            </w:r>
            <w:r>
              <w:t xml:space="preserve"> </w:t>
            </w:r>
            <w:r w:rsidRPr="00970281">
              <w:rPr>
                <w:b/>
                <w:bCs/>
              </w:rPr>
              <w:t>HTML</w:t>
            </w:r>
            <w:r>
              <w:t xml:space="preserve">, </w:t>
            </w:r>
            <w:r w:rsidRPr="00970281">
              <w:rPr>
                <w:b/>
                <w:bCs/>
              </w:rPr>
              <w:t>CSS</w:t>
            </w:r>
            <w:r>
              <w:t xml:space="preserve">, </w:t>
            </w:r>
            <w:r w:rsidRPr="00970281">
              <w:rPr>
                <w:b/>
                <w:bCs/>
              </w:rPr>
              <w:t>JavaScript</w:t>
            </w:r>
            <w:r>
              <w:t xml:space="preserve">, </w:t>
            </w:r>
            <w:r w:rsidRPr="00970281">
              <w:rPr>
                <w:b/>
                <w:bCs/>
              </w:rPr>
              <w:t>JSON</w:t>
            </w:r>
            <w:r>
              <w:t xml:space="preserve">, </w:t>
            </w:r>
            <w:r w:rsidRPr="00970281">
              <w:rPr>
                <w:b/>
                <w:bCs/>
              </w:rPr>
              <w:t>XML</w:t>
            </w:r>
          </w:p>
          <w:p w14:paraId="16F3110B" w14:textId="77777777" w:rsidR="00970281" w:rsidRDefault="00C70CB9" w:rsidP="00970281">
            <w:pPr>
              <w:pStyle w:val="ListParagraph"/>
              <w:numPr>
                <w:ilvl w:val="0"/>
                <w:numId w:val="15"/>
              </w:numPr>
            </w:pPr>
            <w:r>
              <w:t xml:space="preserve">Programming in </w:t>
            </w:r>
            <w:r w:rsidRPr="000F27AA">
              <w:rPr>
                <w:b/>
                <w:bCs/>
              </w:rPr>
              <w:t>C#</w:t>
            </w:r>
            <w:r>
              <w:t xml:space="preserve"> </w:t>
            </w:r>
            <w:r w:rsidRPr="00CF1A49">
              <w:t>–</w:t>
            </w:r>
            <w:r>
              <w:t xml:space="preserve"> </w:t>
            </w:r>
            <w:r w:rsidR="00CC4D12">
              <w:t xml:space="preserve">OOP in C#, classes, objects, exception handling, </w:t>
            </w:r>
            <w:r w:rsidR="00CC4D12" w:rsidRPr="007B1F8F">
              <w:rPr>
                <w:b/>
                <w:bCs/>
              </w:rPr>
              <w:t>Web Forms</w:t>
            </w:r>
            <w:r w:rsidR="00CC4D12">
              <w:t xml:space="preserve">, inheritance, polymorphism, structures and fields </w:t>
            </w:r>
          </w:p>
          <w:p w14:paraId="05E197DC" w14:textId="77777777" w:rsidR="00C70CB9" w:rsidRDefault="00C70CB9" w:rsidP="00970281">
            <w:pPr>
              <w:pStyle w:val="ListParagraph"/>
              <w:numPr>
                <w:ilvl w:val="0"/>
                <w:numId w:val="15"/>
              </w:numPr>
            </w:pPr>
            <w:r>
              <w:t xml:space="preserve">Programming in </w:t>
            </w:r>
            <w:r w:rsidRPr="000F27AA">
              <w:rPr>
                <w:b/>
                <w:bCs/>
              </w:rPr>
              <w:t>Java</w:t>
            </w:r>
            <w:r>
              <w:t xml:space="preserve"> </w:t>
            </w:r>
            <w:r w:rsidRPr="00CF1A49">
              <w:t>–</w:t>
            </w:r>
            <w:r w:rsidR="000F27AA">
              <w:t xml:space="preserve"> OOP in Java, objects, fields, loops, access modifiers</w:t>
            </w:r>
            <w:r w:rsidR="00DB6A95">
              <w:t>, interfaces</w:t>
            </w:r>
          </w:p>
          <w:p w14:paraId="3A8B83A0" w14:textId="77777777" w:rsidR="00BB671E" w:rsidRPr="003F15BF" w:rsidRDefault="000F27AA" w:rsidP="00BB671E">
            <w:pPr>
              <w:pStyle w:val="ListParagraph"/>
              <w:numPr>
                <w:ilvl w:val="0"/>
                <w:numId w:val="15"/>
              </w:numPr>
            </w:pPr>
            <w:r>
              <w:t xml:space="preserve">Programming on the internet </w:t>
            </w:r>
            <w:r w:rsidRPr="00CF1A49">
              <w:t>–</w:t>
            </w:r>
            <w:r>
              <w:t xml:space="preserve"> </w:t>
            </w:r>
            <w:r w:rsidR="007E3ED6" w:rsidRPr="00CC4D12">
              <w:rPr>
                <w:b/>
                <w:bCs/>
              </w:rPr>
              <w:t>C#</w:t>
            </w:r>
            <w:r w:rsidR="007E3ED6">
              <w:t xml:space="preserve">, </w:t>
            </w:r>
            <w:r w:rsidR="007E3ED6" w:rsidRPr="00CC4D12">
              <w:rPr>
                <w:b/>
                <w:bCs/>
              </w:rPr>
              <w:t>ASP.NET</w:t>
            </w:r>
            <w:r w:rsidR="00CC4D12" w:rsidRPr="00CC4D12">
              <w:t>,</w:t>
            </w:r>
            <w:r w:rsidR="007E3ED6" w:rsidRPr="00CC4D12">
              <w:t xml:space="preserve"> </w:t>
            </w:r>
            <w:r w:rsidR="007E3ED6" w:rsidRPr="00CC4D12">
              <w:rPr>
                <w:b/>
                <w:bCs/>
              </w:rPr>
              <w:t>.NET Core</w:t>
            </w:r>
            <w:r w:rsidR="007E3ED6">
              <w:t xml:space="preserve">, </w:t>
            </w:r>
            <w:r w:rsidR="007E3ED6" w:rsidRPr="00CC4D12">
              <w:rPr>
                <w:b/>
                <w:bCs/>
              </w:rPr>
              <w:t>.NET Framework</w:t>
            </w:r>
            <w:r w:rsidR="007E3ED6">
              <w:t xml:space="preserve">, </w:t>
            </w:r>
            <w:r w:rsidR="007E3ED6" w:rsidRPr="00CC4D12">
              <w:rPr>
                <w:b/>
                <w:bCs/>
              </w:rPr>
              <w:t>Blazor</w:t>
            </w:r>
            <w:r w:rsidR="00CC4D12">
              <w:t xml:space="preserve">, </w:t>
            </w:r>
            <w:r w:rsidR="00CC4D12" w:rsidRPr="00CC4D12">
              <w:rPr>
                <w:b/>
                <w:bCs/>
              </w:rPr>
              <w:t>MVC</w:t>
            </w:r>
          </w:p>
          <w:p w14:paraId="15456D84" w14:textId="594D3ED7" w:rsidR="003F15BF" w:rsidRDefault="00E57B41" w:rsidP="00970281">
            <w:pPr>
              <w:pStyle w:val="ListParagraph"/>
              <w:numPr>
                <w:ilvl w:val="0"/>
                <w:numId w:val="15"/>
              </w:numPr>
            </w:pPr>
            <w:r>
              <w:t xml:space="preserve">Programming in C </w:t>
            </w:r>
            <w:r w:rsidRPr="00CF1A49">
              <w:t>–</w:t>
            </w:r>
            <w:r>
              <w:t xml:space="preserve"> Functions, arrays, pointers, dynamic memory allocation, txt/bin files </w:t>
            </w:r>
          </w:p>
          <w:p w14:paraId="23871302" w14:textId="77777777" w:rsidR="00DB6A95" w:rsidRDefault="00DB6A95" w:rsidP="00DB6A95"/>
          <w:p w14:paraId="0FF0F418" w14:textId="77777777" w:rsidR="00DB6A95" w:rsidRDefault="00DB6A95" w:rsidP="00DB6A95">
            <w:pPr>
              <w:pStyle w:val="Heading3"/>
              <w:contextualSpacing w:val="0"/>
            </w:pPr>
            <w:r>
              <w:t>October</w:t>
            </w:r>
            <w:r w:rsidRPr="00CF1A49">
              <w:t xml:space="preserve"> </w:t>
            </w:r>
            <w:r>
              <w:t xml:space="preserve">2014 </w:t>
            </w:r>
            <w:r w:rsidRPr="00CF1A49">
              <w:t>–</w:t>
            </w:r>
            <w:r>
              <w:t xml:space="preserve"> January 2018</w:t>
            </w:r>
          </w:p>
          <w:p w14:paraId="29D0F152" w14:textId="77777777" w:rsidR="00DB6A95" w:rsidRPr="00CF1A49" w:rsidRDefault="007E3ED6" w:rsidP="003F15BF">
            <w:pPr>
              <w:pStyle w:val="Heading2"/>
              <w:contextualSpacing w:val="0"/>
            </w:pPr>
            <w:r>
              <w:t>Electrical technician</w:t>
            </w:r>
            <w:r w:rsidR="009115AC">
              <w:t>(computing/robotics)</w:t>
            </w:r>
            <w:r w:rsidR="00DB6A95" w:rsidRPr="00CF1A49">
              <w:t xml:space="preserve">, </w:t>
            </w:r>
            <w:r w:rsidR="00DB6A95">
              <w:rPr>
                <w:rStyle w:val="SubtleReference"/>
              </w:rPr>
              <w:t>1. Technical school tesla</w:t>
            </w:r>
          </w:p>
        </w:tc>
      </w:tr>
      <w:tr w:rsidR="00F61DF9" w:rsidRPr="00CF1A49" w14:paraId="6597AF9E" w14:textId="77777777" w:rsidTr="003F15BF">
        <w:trPr>
          <w:trHeight w:val="14"/>
        </w:trPr>
        <w:tc>
          <w:tcPr>
            <w:tcW w:w="9364" w:type="dxa"/>
            <w:tcMar>
              <w:top w:w="216" w:type="dxa"/>
            </w:tcMar>
          </w:tcPr>
          <w:p w14:paraId="11A4427F" w14:textId="77777777" w:rsidR="00F61DF9" w:rsidRDefault="00F61DF9" w:rsidP="00F61DF9"/>
        </w:tc>
      </w:tr>
    </w:tbl>
    <w:sdt>
      <w:sdtPr>
        <w:alias w:val="Skills:"/>
        <w:tag w:val="Skills:"/>
        <w:id w:val="-1392877668"/>
        <w:placeholder>
          <w:docPart w:val="1C911138393C44D5B2F9A223BD52059E"/>
        </w:placeholder>
        <w:temporary/>
        <w:showingPlcHdr/>
        <w15:appearance w15:val="hidden"/>
      </w:sdtPr>
      <w:sdtContent>
        <w:p w14:paraId="0739240F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3171"/>
        <w:gridCol w:w="2766"/>
        <w:gridCol w:w="3423"/>
      </w:tblGrid>
      <w:tr w:rsidR="005C098A" w:rsidRPr="006E1507" w14:paraId="17E3BAEB" w14:textId="77777777" w:rsidTr="005C098A">
        <w:tc>
          <w:tcPr>
            <w:tcW w:w="3171" w:type="dxa"/>
          </w:tcPr>
          <w:p w14:paraId="3628F6E4" w14:textId="77777777" w:rsidR="005C098A" w:rsidRPr="006E1507" w:rsidRDefault="005C098A" w:rsidP="006E1507">
            <w:pPr>
              <w:pStyle w:val="ListBullet"/>
              <w:contextualSpacing w:val="0"/>
            </w:pPr>
            <w:r>
              <w:t>C#</w:t>
            </w:r>
          </w:p>
          <w:p w14:paraId="5C945F72" w14:textId="77777777" w:rsidR="005C098A" w:rsidRDefault="005C098A" w:rsidP="006E1507">
            <w:pPr>
              <w:pStyle w:val="ListBullet"/>
              <w:contextualSpacing w:val="0"/>
            </w:pPr>
            <w:r>
              <w:t>Java</w:t>
            </w:r>
          </w:p>
          <w:p w14:paraId="431E715B" w14:textId="77777777" w:rsidR="005C098A" w:rsidRDefault="005C098A" w:rsidP="006E1507">
            <w:pPr>
              <w:pStyle w:val="ListBullet"/>
              <w:contextualSpacing w:val="0"/>
            </w:pPr>
            <w:r>
              <w:t>Python</w:t>
            </w:r>
          </w:p>
          <w:p w14:paraId="01EF7AD7" w14:textId="77777777" w:rsidR="005C098A" w:rsidRPr="006E1507" w:rsidRDefault="005C098A" w:rsidP="006E1507">
            <w:pPr>
              <w:pStyle w:val="ListBullet"/>
              <w:contextualSpacing w:val="0"/>
            </w:pPr>
            <w:r>
              <w:t>English</w:t>
            </w:r>
          </w:p>
        </w:tc>
        <w:tc>
          <w:tcPr>
            <w:tcW w:w="2766" w:type="dxa"/>
          </w:tcPr>
          <w:p w14:paraId="32EA70D9" w14:textId="77777777" w:rsidR="005C098A" w:rsidRDefault="005C098A" w:rsidP="006E1507">
            <w:pPr>
              <w:pStyle w:val="ListBullet"/>
            </w:pPr>
            <w:r>
              <w:t>React</w:t>
            </w:r>
          </w:p>
          <w:p w14:paraId="4CA625B0" w14:textId="77777777" w:rsidR="005C098A" w:rsidRDefault="005C098A" w:rsidP="006E1507">
            <w:pPr>
              <w:pStyle w:val="ListBullet"/>
            </w:pPr>
            <w:r>
              <w:t>SCSS</w:t>
            </w:r>
          </w:p>
          <w:p w14:paraId="139FF472" w14:textId="77777777" w:rsidR="005C098A" w:rsidRDefault="005C098A" w:rsidP="006E1507">
            <w:pPr>
              <w:pStyle w:val="ListBullet"/>
            </w:pPr>
            <w:r>
              <w:t>C</w:t>
            </w:r>
          </w:p>
          <w:p w14:paraId="7D557973" w14:textId="6E027532" w:rsidR="005C098A" w:rsidRDefault="005C098A" w:rsidP="006E1507">
            <w:pPr>
              <w:pStyle w:val="ListBullet"/>
            </w:pPr>
            <w:r>
              <w:t>.NET</w:t>
            </w:r>
          </w:p>
        </w:tc>
        <w:tc>
          <w:tcPr>
            <w:tcW w:w="3423" w:type="dxa"/>
            <w:tcMar>
              <w:left w:w="360" w:type="dxa"/>
            </w:tcMar>
          </w:tcPr>
          <w:p w14:paraId="5B484838" w14:textId="4443EFDB" w:rsidR="005C098A" w:rsidRPr="006E1507" w:rsidRDefault="005C098A" w:rsidP="006E1507">
            <w:pPr>
              <w:pStyle w:val="ListBullet"/>
              <w:contextualSpacing w:val="0"/>
            </w:pPr>
            <w:r>
              <w:t>SQL</w:t>
            </w:r>
          </w:p>
          <w:p w14:paraId="7F077C6F" w14:textId="77777777" w:rsidR="005C098A" w:rsidRPr="006E1507" w:rsidRDefault="005C098A" w:rsidP="006E1507">
            <w:pPr>
              <w:pStyle w:val="ListBullet"/>
              <w:contextualSpacing w:val="0"/>
            </w:pPr>
            <w:r>
              <w:t>JavaScript</w:t>
            </w:r>
          </w:p>
          <w:p w14:paraId="5D3DBB56" w14:textId="77777777" w:rsidR="005C098A" w:rsidRDefault="005C098A" w:rsidP="006E1507">
            <w:pPr>
              <w:pStyle w:val="ListBullet"/>
              <w:contextualSpacing w:val="0"/>
            </w:pPr>
            <w:r>
              <w:t>HTML</w:t>
            </w:r>
          </w:p>
          <w:p w14:paraId="2448CCC1" w14:textId="77777777" w:rsidR="005C098A" w:rsidRPr="006E1507" w:rsidRDefault="005C098A" w:rsidP="006E1507">
            <w:pPr>
              <w:pStyle w:val="ListBullet"/>
              <w:contextualSpacing w:val="0"/>
            </w:pPr>
            <w:r>
              <w:t>CSS</w:t>
            </w:r>
          </w:p>
        </w:tc>
      </w:tr>
    </w:tbl>
    <w:sdt>
      <w:sdtPr>
        <w:alias w:val="Activities:"/>
        <w:tag w:val="Activities:"/>
        <w:id w:val="1223332893"/>
        <w:placeholder>
          <w:docPart w:val="60F94E37B86E46CBA53042EA3B4491B7"/>
        </w:placeholder>
        <w:temporary/>
        <w:showingPlcHdr/>
        <w15:appearance w15:val="hidden"/>
      </w:sdtPr>
      <w:sdtContent>
        <w:p w14:paraId="168682B2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4150986B" w14:textId="77777777" w:rsidR="00FA787B" w:rsidRPr="006E1507" w:rsidRDefault="00C70CB9" w:rsidP="00C70CB9">
      <w:r>
        <w:t>I enjoy spending my free time watching NBA games, playing video games, working out</w:t>
      </w:r>
      <w:r w:rsidR="005F3BFE">
        <w:t xml:space="preserve">, </w:t>
      </w:r>
      <w:r>
        <w:t>watching car stuff</w:t>
      </w:r>
      <w:r w:rsidR="005F3BFE">
        <w:t xml:space="preserve"> and improving my programming skills.</w:t>
      </w:r>
    </w:p>
    <w:sectPr w:rsidR="00FA787B" w:rsidRPr="006E1507" w:rsidSect="00CC4D12">
      <w:footerReference w:type="default" r:id="rId9"/>
      <w:headerReference w:type="first" r:id="rId10"/>
      <w:pgSz w:w="12240" w:h="15840" w:code="1"/>
      <w:pgMar w:top="0" w:right="1440" w:bottom="14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FC967" w14:textId="77777777" w:rsidR="00E96351" w:rsidRDefault="00E96351" w:rsidP="0068194B">
      <w:r>
        <w:separator/>
      </w:r>
    </w:p>
    <w:p w14:paraId="37FE3754" w14:textId="77777777" w:rsidR="00E96351" w:rsidRDefault="00E96351"/>
    <w:p w14:paraId="2E9D7339" w14:textId="77777777" w:rsidR="00E96351" w:rsidRDefault="00E96351"/>
  </w:endnote>
  <w:endnote w:type="continuationSeparator" w:id="0">
    <w:p w14:paraId="427674D8" w14:textId="77777777" w:rsidR="00E96351" w:rsidRDefault="00E96351" w:rsidP="0068194B">
      <w:r>
        <w:continuationSeparator/>
      </w:r>
    </w:p>
    <w:p w14:paraId="556D51AB" w14:textId="77777777" w:rsidR="00E96351" w:rsidRDefault="00E96351"/>
    <w:p w14:paraId="5DE2E6BC" w14:textId="77777777" w:rsidR="00E96351" w:rsidRDefault="00E963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1C70FB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743C6" w14:textId="77777777" w:rsidR="00E96351" w:rsidRDefault="00E96351" w:rsidP="0068194B">
      <w:r>
        <w:separator/>
      </w:r>
    </w:p>
    <w:p w14:paraId="0A20065C" w14:textId="77777777" w:rsidR="00E96351" w:rsidRDefault="00E96351"/>
    <w:p w14:paraId="09A09B9E" w14:textId="77777777" w:rsidR="00E96351" w:rsidRDefault="00E96351"/>
  </w:footnote>
  <w:footnote w:type="continuationSeparator" w:id="0">
    <w:p w14:paraId="22A427C4" w14:textId="77777777" w:rsidR="00E96351" w:rsidRDefault="00E96351" w:rsidP="0068194B">
      <w:r>
        <w:continuationSeparator/>
      </w:r>
    </w:p>
    <w:p w14:paraId="0E9658CE" w14:textId="77777777" w:rsidR="00E96351" w:rsidRDefault="00E96351"/>
    <w:p w14:paraId="38D99F11" w14:textId="77777777" w:rsidR="00E96351" w:rsidRDefault="00E963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87D6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168C3A3" wp14:editId="5B26268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95AF968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3490E7A"/>
    <w:multiLevelType w:val="hybridMultilevel"/>
    <w:tmpl w:val="0EDA082C"/>
    <w:lvl w:ilvl="0" w:tplc="E8CA3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9DC7BFC"/>
    <w:multiLevelType w:val="hybridMultilevel"/>
    <w:tmpl w:val="0D222782"/>
    <w:lvl w:ilvl="0" w:tplc="E8CA3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09839171">
    <w:abstractNumId w:val="9"/>
  </w:num>
  <w:num w:numId="2" w16cid:durableId="981270724">
    <w:abstractNumId w:val="8"/>
  </w:num>
  <w:num w:numId="3" w16cid:durableId="99185202">
    <w:abstractNumId w:val="7"/>
  </w:num>
  <w:num w:numId="4" w16cid:durableId="1050110406">
    <w:abstractNumId w:val="6"/>
  </w:num>
  <w:num w:numId="5" w16cid:durableId="215900221">
    <w:abstractNumId w:val="11"/>
  </w:num>
  <w:num w:numId="6" w16cid:durableId="1010987525">
    <w:abstractNumId w:val="3"/>
  </w:num>
  <w:num w:numId="7" w16cid:durableId="1008561444">
    <w:abstractNumId w:val="12"/>
  </w:num>
  <w:num w:numId="8" w16cid:durableId="1446923297">
    <w:abstractNumId w:val="2"/>
  </w:num>
  <w:num w:numId="9" w16cid:durableId="1527060995">
    <w:abstractNumId w:val="14"/>
  </w:num>
  <w:num w:numId="10" w16cid:durableId="1264338435">
    <w:abstractNumId w:val="5"/>
  </w:num>
  <w:num w:numId="11" w16cid:durableId="351032974">
    <w:abstractNumId w:val="4"/>
  </w:num>
  <w:num w:numId="12" w16cid:durableId="1130245701">
    <w:abstractNumId w:val="1"/>
  </w:num>
  <w:num w:numId="13" w16cid:durableId="1775859272">
    <w:abstractNumId w:val="0"/>
  </w:num>
  <w:num w:numId="14" w16cid:durableId="1507787266">
    <w:abstractNumId w:val="13"/>
  </w:num>
  <w:num w:numId="15" w16cid:durableId="17510801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96"/>
    <w:rsid w:val="000001EF"/>
    <w:rsid w:val="00007322"/>
    <w:rsid w:val="00007728"/>
    <w:rsid w:val="00022EB2"/>
    <w:rsid w:val="00024584"/>
    <w:rsid w:val="00024730"/>
    <w:rsid w:val="00045B0A"/>
    <w:rsid w:val="00055E95"/>
    <w:rsid w:val="0007021F"/>
    <w:rsid w:val="000A7A03"/>
    <w:rsid w:val="000B2BA5"/>
    <w:rsid w:val="000D3EC7"/>
    <w:rsid w:val="000F27AA"/>
    <w:rsid w:val="000F2F8C"/>
    <w:rsid w:val="0010006E"/>
    <w:rsid w:val="001019A6"/>
    <w:rsid w:val="001045A8"/>
    <w:rsid w:val="00114A91"/>
    <w:rsid w:val="00117EF4"/>
    <w:rsid w:val="001427E1"/>
    <w:rsid w:val="0015549B"/>
    <w:rsid w:val="00163668"/>
    <w:rsid w:val="00171566"/>
    <w:rsid w:val="00174676"/>
    <w:rsid w:val="001755A8"/>
    <w:rsid w:val="00184014"/>
    <w:rsid w:val="00192008"/>
    <w:rsid w:val="001B6F7E"/>
    <w:rsid w:val="001C0E68"/>
    <w:rsid w:val="001C4B6F"/>
    <w:rsid w:val="001D0BF1"/>
    <w:rsid w:val="001E3120"/>
    <w:rsid w:val="001E7E0C"/>
    <w:rsid w:val="001F0BB0"/>
    <w:rsid w:val="001F4E6D"/>
    <w:rsid w:val="001F6140"/>
    <w:rsid w:val="0020289C"/>
    <w:rsid w:val="00203573"/>
    <w:rsid w:val="0020597D"/>
    <w:rsid w:val="00213B4C"/>
    <w:rsid w:val="00217343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44480"/>
    <w:rsid w:val="003544E1"/>
    <w:rsid w:val="00366398"/>
    <w:rsid w:val="003A0632"/>
    <w:rsid w:val="003A2D96"/>
    <w:rsid w:val="003A30E5"/>
    <w:rsid w:val="003A6ADF"/>
    <w:rsid w:val="003B5928"/>
    <w:rsid w:val="003D380F"/>
    <w:rsid w:val="003E160D"/>
    <w:rsid w:val="003F15BF"/>
    <w:rsid w:val="003F1D5F"/>
    <w:rsid w:val="00405128"/>
    <w:rsid w:val="00406CFF"/>
    <w:rsid w:val="00414AFF"/>
    <w:rsid w:val="00416B25"/>
    <w:rsid w:val="00420592"/>
    <w:rsid w:val="004319E0"/>
    <w:rsid w:val="00437E8C"/>
    <w:rsid w:val="00440225"/>
    <w:rsid w:val="00472462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2FAA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490A"/>
    <w:rsid w:val="005A6850"/>
    <w:rsid w:val="005B1B1B"/>
    <w:rsid w:val="005C098A"/>
    <w:rsid w:val="005C5932"/>
    <w:rsid w:val="005D3CA7"/>
    <w:rsid w:val="005D4CC1"/>
    <w:rsid w:val="005F3BFE"/>
    <w:rsid w:val="005F4B91"/>
    <w:rsid w:val="005F55D2"/>
    <w:rsid w:val="0060336E"/>
    <w:rsid w:val="00620C74"/>
    <w:rsid w:val="0062312F"/>
    <w:rsid w:val="00625F2C"/>
    <w:rsid w:val="006359F4"/>
    <w:rsid w:val="006618E9"/>
    <w:rsid w:val="0068194B"/>
    <w:rsid w:val="00692703"/>
    <w:rsid w:val="006A1962"/>
    <w:rsid w:val="006A62B8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75F67"/>
    <w:rsid w:val="0079206B"/>
    <w:rsid w:val="00796076"/>
    <w:rsid w:val="007B1F8F"/>
    <w:rsid w:val="007C0566"/>
    <w:rsid w:val="007C606B"/>
    <w:rsid w:val="007E3ED6"/>
    <w:rsid w:val="007E5F23"/>
    <w:rsid w:val="007E6A61"/>
    <w:rsid w:val="00801140"/>
    <w:rsid w:val="00803404"/>
    <w:rsid w:val="008057A5"/>
    <w:rsid w:val="00834955"/>
    <w:rsid w:val="00845083"/>
    <w:rsid w:val="00847ACF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15AC"/>
    <w:rsid w:val="0091321E"/>
    <w:rsid w:val="00913946"/>
    <w:rsid w:val="0092726B"/>
    <w:rsid w:val="00931293"/>
    <w:rsid w:val="009361BA"/>
    <w:rsid w:val="00944F78"/>
    <w:rsid w:val="009510E7"/>
    <w:rsid w:val="00952C89"/>
    <w:rsid w:val="009571D8"/>
    <w:rsid w:val="009650EA"/>
    <w:rsid w:val="00970281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16DF8"/>
    <w:rsid w:val="00A24162"/>
    <w:rsid w:val="00A25023"/>
    <w:rsid w:val="00A270EA"/>
    <w:rsid w:val="00A34BA2"/>
    <w:rsid w:val="00A36F27"/>
    <w:rsid w:val="00A412DE"/>
    <w:rsid w:val="00A42E32"/>
    <w:rsid w:val="00A46E63"/>
    <w:rsid w:val="00A51DC5"/>
    <w:rsid w:val="00A53DE1"/>
    <w:rsid w:val="00A615E1"/>
    <w:rsid w:val="00A755E8"/>
    <w:rsid w:val="00A834D6"/>
    <w:rsid w:val="00A93A5D"/>
    <w:rsid w:val="00AB32F8"/>
    <w:rsid w:val="00AB610B"/>
    <w:rsid w:val="00AD360E"/>
    <w:rsid w:val="00AD40FB"/>
    <w:rsid w:val="00AD782D"/>
    <w:rsid w:val="00AE7650"/>
    <w:rsid w:val="00AF6B99"/>
    <w:rsid w:val="00B051EF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B671E"/>
    <w:rsid w:val="00BD431F"/>
    <w:rsid w:val="00BE423E"/>
    <w:rsid w:val="00BF61AC"/>
    <w:rsid w:val="00C47FA6"/>
    <w:rsid w:val="00C57FC6"/>
    <w:rsid w:val="00C66A7D"/>
    <w:rsid w:val="00C70CB9"/>
    <w:rsid w:val="00C779DA"/>
    <w:rsid w:val="00C814F7"/>
    <w:rsid w:val="00CA4B4D"/>
    <w:rsid w:val="00CB35C3"/>
    <w:rsid w:val="00CC4D12"/>
    <w:rsid w:val="00CD323D"/>
    <w:rsid w:val="00CE4030"/>
    <w:rsid w:val="00CE64B3"/>
    <w:rsid w:val="00CF1A49"/>
    <w:rsid w:val="00D0630C"/>
    <w:rsid w:val="00D243A9"/>
    <w:rsid w:val="00D305E5"/>
    <w:rsid w:val="00D37CD3"/>
    <w:rsid w:val="00D5793A"/>
    <w:rsid w:val="00D66A52"/>
    <w:rsid w:val="00D66EFA"/>
    <w:rsid w:val="00D72A2D"/>
    <w:rsid w:val="00D9521A"/>
    <w:rsid w:val="00DA3914"/>
    <w:rsid w:val="00DA59AA"/>
    <w:rsid w:val="00DB6915"/>
    <w:rsid w:val="00DB6A9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3FD2"/>
    <w:rsid w:val="00E5632B"/>
    <w:rsid w:val="00E57B41"/>
    <w:rsid w:val="00E70240"/>
    <w:rsid w:val="00E71E6B"/>
    <w:rsid w:val="00E72D46"/>
    <w:rsid w:val="00E81CC5"/>
    <w:rsid w:val="00E85A87"/>
    <w:rsid w:val="00E85B4A"/>
    <w:rsid w:val="00E9528E"/>
    <w:rsid w:val="00E96351"/>
    <w:rsid w:val="00EA5099"/>
    <w:rsid w:val="00EC1351"/>
    <w:rsid w:val="00EC4CBF"/>
    <w:rsid w:val="00EE2CA8"/>
    <w:rsid w:val="00EF17E8"/>
    <w:rsid w:val="00EF51D9"/>
    <w:rsid w:val="00F130DD"/>
    <w:rsid w:val="00F24884"/>
    <w:rsid w:val="00F37A1B"/>
    <w:rsid w:val="00F476C4"/>
    <w:rsid w:val="00F51487"/>
    <w:rsid w:val="00F61DF9"/>
    <w:rsid w:val="00F81960"/>
    <w:rsid w:val="00F82424"/>
    <w:rsid w:val="00F8769D"/>
    <w:rsid w:val="00F9350C"/>
    <w:rsid w:val="00F94EB5"/>
    <w:rsid w:val="00F9624D"/>
    <w:rsid w:val="00FA787B"/>
    <w:rsid w:val="00FB31C1"/>
    <w:rsid w:val="00FB58F2"/>
    <w:rsid w:val="00FC6AEA"/>
    <w:rsid w:val="00FD2389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7939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847A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trikBaci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patrik-bacic-559864262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K\AppData\Local\Microsoft\Office\16.0\DTS\en-US%7bAAD4E176-7657-4A2D-BA3D-3CA8F46E89C1%7d\%7bD6484832-3722-49F1-86CD-266EBD19DBC2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C79D85AE43F42D0B0BE30FB593BE3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26CDF-175D-45F5-95E5-A3ABF1574588}"/>
      </w:docPartPr>
      <w:docPartBody>
        <w:p w:rsidR="00A657D2" w:rsidRDefault="00000000">
          <w:pPr>
            <w:pStyle w:val="6C79D85AE43F42D0B0BE30FB593BE35E"/>
          </w:pPr>
          <w:r w:rsidRPr="00CF1A49">
            <w:t>·</w:t>
          </w:r>
        </w:p>
      </w:docPartBody>
    </w:docPart>
    <w:docPart>
      <w:docPartPr>
        <w:name w:val="F33FEEBA0D81470088ED4275793AA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91AD9-1107-4245-8D0C-67D010986C33}"/>
      </w:docPartPr>
      <w:docPartBody>
        <w:p w:rsidR="00A657D2" w:rsidRDefault="00000000">
          <w:pPr>
            <w:pStyle w:val="F33FEEBA0D81470088ED4275793AADCA"/>
          </w:pPr>
          <w:r w:rsidRPr="00CF1A49">
            <w:t>Experience</w:t>
          </w:r>
        </w:p>
      </w:docPartBody>
    </w:docPart>
    <w:docPart>
      <w:docPartPr>
        <w:name w:val="C2D807250AE6428CB8EA76D4F9F02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B98CC-0727-4888-BD5E-194BE18BFA4C}"/>
      </w:docPartPr>
      <w:docPartBody>
        <w:p w:rsidR="00A657D2" w:rsidRDefault="00000000">
          <w:pPr>
            <w:pStyle w:val="C2D807250AE6428CB8EA76D4F9F029C8"/>
          </w:pPr>
          <w:r w:rsidRPr="00CF1A49">
            <w:t>Education</w:t>
          </w:r>
        </w:p>
      </w:docPartBody>
    </w:docPart>
    <w:docPart>
      <w:docPartPr>
        <w:name w:val="1C911138393C44D5B2F9A223BD520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B05ED-55B2-4F15-AB2C-03F955F30B0A}"/>
      </w:docPartPr>
      <w:docPartBody>
        <w:p w:rsidR="00A657D2" w:rsidRDefault="00000000">
          <w:pPr>
            <w:pStyle w:val="1C911138393C44D5B2F9A223BD52059E"/>
          </w:pPr>
          <w:r w:rsidRPr="00CF1A49">
            <w:t>Skills</w:t>
          </w:r>
        </w:p>
      </w:docPartBody>
    </w:docPart>
    <w:docPart>
      <w:docPartPr>
        <w:name w:val="60F94E37B86E46CBA53042EA3B449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2D9E8-A828-4FC7-B628-003E56DA08AB}"/>
      </w:docPartPr>
      <w:docPartBody>
        <w:p w:rsidR="00A657D2" w:rsidRDefault="00000000">
          <w:pPr>
            <w:pStyle w:val="60F94E37B86E46CBA53042EA3B4491B7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0C"/>
    <w:rsid w:val="000E6E0C"/>
    <w:rsid w:val="001D7651"/>
    <w:rsid w:val="00521AA3"/>
    <w:rsid w:val="00610A54"/>
    <w:rsid w:val="00851325"/>
    <w:rsid w:val="00972DAA"/>
    <w:rsid w:val="009D2C2D"/>
    <w:rsid w:val="00A60858"/>
    <w:rsid w:val="00A657D2"/>
    <w:rsid w:val="00B9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C79D85AE43F42D0B0BE30FB593BE35E">
    <w:name w:val="6C79D85AE43F42D0B0BE30FB593BE35E"/>
  </w:style>
  <w:style w:type="paragraph" w:customStyle="1" w:styleId="F33FEEBA0D81470088ED4275793AADCA">
    <w:name w:val="F33FEEBA0D81470088ED4275793AADC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2D807250AE6428CB8EA76D4F9F029C8">
    <w:name w:val="C2D807250AE6428CB8EA76D4F9F029C8"/>
  </w:style>
  <w:style w:type="paragraph" w:customStyle="1" w:styleId="1C911138393C44D5B2F9A223BD52059E">
    <w:name w:val="1C911138393C44D5B2F9A223BD52059E"/>
  </w:style>
  <w:style w:type="paragraph" w:customStyle="1" w:styleId="60F94E37B86E46CBA53042EA3B4491B7">
    <w:name w:val="60F94E37B86E46CBA53042EA3B4491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{D6484832-3722-49F1-86CD-266EBD19DBC2}tf16402488_win32</Template>
  <TotalTime>0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2023-02-06T21:30:00Z</dcterms:created>
  <dcterms:modified xsi:type="dcterms:W3CDTF">2023-08-07T13:10:00Z</dcterms:modified>
  <cp:category/>
</cp:coreProperties>
</file>